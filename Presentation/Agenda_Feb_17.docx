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94A0A" w14:textId="76F3767D" w:rsidR="001A071C" w:rsidRDefault="00175040" w:rsidP="00175040">
      <w:pPr>
        <w:pStyle w:val="Name"/>
      </w:pPr>
      <w:r>
        <w:t>Project Yellowpanda</w:t>
      </w:r>
      <w:bookmarkStart w:id="0" w:name="_GoBack"/>
      <w:bookmarkEnd w:id="0"/>
    </w:p>
    <w:p w14:paraId="6C8A0F09" w14:textId="77777777" w:rsidR="001A071C" w:rsidRDefault="005660FB">
      <w:pPr>
        <w:pStyle w:val="Heading1"/>
      </w:pPr>
      <w:r>
        <w:t>Ramya</w:t>
      </w:r>
      <w:r>
        <w:tab/>
      </w:r>
    </w:p>
    <w:p w14:paraId="076FCF53" w14:textId="77777777" w:rsidR="001A071C" w:rsidRDefault="005660FB">
      <w:r>
        <w:t>Explain working and adjustments for Domain Based Formulas</w:t>
      </w:r>
    </w:p>
    <w:p w14:paraId="67714ACA" w14:textId="77777777" w:rsidR="001A071C" w:rsidRDefault="005660FB">
      <w:pPr>
        <w:pStyle w:val="Heading1"/>
      </w:pPr>
      <w:r>
        <w:t>SOundarya</w:t>
      </w:r>
      <w:r>
        <w:tab/>
      </w:r>
    </w:p>
    <w:p w14:paraId="004F0499" w14:textId="77777777" w:rsidR="001A071C" w:rsidRDefault="005660FB">
      <w:r>
        <w:t xml:space="preserve">Introduction to the problem </w:t>
      </w:r>
    </w:p>
    <w:p w14:paraId="7270138E" w14:textId="77777777" w:rsidR="001A071C" w:rsidRDefault="005660FB">
      <w:pPr>
        <w:pStyle w:val="Heading1"/>
      </w:pPr>
      <w:r>
        <w:t>VIKas</w:t>
      </w:r>
      <w:r>
        <w:tab/>
      </w:r>
    </w:p>
    <w:p w14:paraId="50AB34B5" w14:textId="77777777" w:rsidR="001A071C" w:rsidRDefault="005660FB">
      <w:r>
        <w:t>Talk about the establishment of the corpus and the storage specifications</w:t>
      </w:r>
    </w:p>
    <w:p w14:paraId="5311F139" w14:textId="77777777" w:rsidR="001A071C" w:rsidRDefault="005660FB">
      <w:pPr>
        <w:pStyle w:val="Heading1"/>
      </w:pPr>
      <w:r>
        <w:t>Tathagat</w:t>
      </w:r>
    </w:p>
    <w:p w14:paraId="72600001" w14:textId="77777777" w:rsidR="001A071C" w:rsidRDefault="005660FB" w:rsidP="005660FB">
      <w:pPr>
        <w:pStyle w:val="ListBullet"/>
        <w:numPr>
          <w:ilvl w:val="0"/>
          <w:numId w:val="0"/>
        </w:numPr>
      </w:pPr>
      <w:r>
        <w:t>Explain web scraping and web crawling</w:t>
      </w:r>
    </w:p>
    <w:sectPr w:rsidR="001A071C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2ED47" w14:textId="77777777" w:rsidR="002C0BAC" w:rsidRDefault="002C0BAC">
      <w:r>
        <w:separator/>
      </w:r>
    </w:p>
  </w:endnote>
  <w:endnote w:type="continuationSeparator" w:id="0">
    <w:p w14:paraId="44FB4482" w14:textId="77777777" w:rsidR="002C0BAC" w:rsidRDefault="002C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E5314" w14:textId="77777777" w:rsidR="001A071C" w:rsidRDefault="002C0BAC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1790A" w14:textId="77777777" w:rsidR="002C0BAC" w:rsidRDefault="002C0BAC">
      <w:r>
        <w:separator/>
      </w:r>
    </w:p>
  </w:footnote>
  <w:footnote w:type="continuationSeparator" w:id="0">
    <w:p w14:paraId="2848F5C5" w14:textId="77777777" w:rsidR="002C0BAC" w:rsidRDefault="002C0B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2D6C7" w14:textId="77777777" w:rsidR="001A071C" w:rsidRDefault="002C0BAC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CAA71E" wp14:editId="1C7A38C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5E38292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7411A" w14:textId="77777777" w:rsidR="001A071C" w:rsidRDefault="002C0BAC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E15FD9" wp14:editId="3C26BF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962FBE" w14:textId="77777777" w:rsidR="001A071C" w:rsidRDefault="001A071C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7E15FD9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5962FBE" w14:textId="77777777" w:rsidR="001A071C" w:rsidRDefault="001A071C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FB"/>
    <w:rsid w:val="00175040"/>
    <w:rsid w:val="001A071C"/>
    <w:rsid w:val="002C0BAC"/>
    <w:rsid w:val="0056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8CC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athagatnawadia/Library/Containers/com.microsoft.Word/Data/Library/Caches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3EB9E-5C83-4F42-BF32-FFA6E714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3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Nawadia</dc:creator>
  <cp:keywords/>
  <dc:description/>
  <cp:lastModifiedBy>Tathagat Nawadia</cp:lastModifiedBy>
  <cp:revision>2</cp:revision>
  <dcterms:created xsi:type="dcterms:W3CDTF">2016-02-16T17:35:00Z</dcterms:created>
  <dcterms:modified xsi:type="dcterms:W3CDTF">2016-02-16T17:38:00Z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